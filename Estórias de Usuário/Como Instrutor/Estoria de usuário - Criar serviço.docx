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727DF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67318162" w14:textId="10FE89DF" w:rsidR="004A0193" w:rsidRPr="004A0193" w:rsidRDefault="00D55FC0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instrutor</w:t>
      </w:r>
    </w:p>
    <w:p w14:paraId="713D719A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5D3C1B74" w14:textId="7D1D9761" w:rsidR="009401B7" w:rsidRDefault="00D55FC0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Necessito criar serviços</w:t>
      </w:r>
    </w:p>
    <w:p w14:paraId="65F60A61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2AF911E4" w14:textId="59FC1928" w:rsidR="009401B7" w:rsidRPr="004A0193" w:rsidRDefault="00D55FC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Possa ofertar através do aplicativo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4414"/>
        <w:gridCol w:w="2738"/>
      </w:tblGrid>
      <w:tr w:rsidR="009401B7" w14:paraId="430E08E1" w14:textId="77777777" w:rsidTr="00D55FC0">
        <w:tc>
          <w:tcPr>
            <w:tcW w:w="8286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30302BD3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7C85219C" w14:textId="77777777" w:rsidTr="00D55FC0">
        <w:tc>
          <w:tcPr>
            <w:tcW w:w="1134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C7787AB" w14:textId="3552B041" w:rsidR="009401B7" w:rsidRPr="00D55FC0" w:rsidRDefault="00D55FC0">
            <w:pPr>
              <w:rPr>
                <w:color w:val="000000"/>
                <w:sz w:val="28"/>
                <w:szCs w:val="28"/>
                <w:lang w:val="pt-PT"/>
              </w:rPr>
            </w:pPr>
            <w:r w:rsidRPr="00D55FC0">
              <w:rPr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414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09C5C1F" w14:textId="461C2D0E" w:rsidR="009401B7" w:rsidRPr="00D55FC0" w:rsidRDefault="00D55FC0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Encontrar tela de cadastro do serviço</w:t>
            </w:r>
          </w:p>
        </w:tc>
        <w:tc>
          <w:tcPr>
            <w:tcW w:w="273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9870985" w14:textId="77777777" w:rsidR="009401B7" w:rsidRPr="00D55FC0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4A0B39FB" w14:textId="77777777" w:rsidTr="00D55FC0">
        <w:tc>
          <w:tcPr>
            <w:tcW w:w="1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A6745E6" w14:textId="65E39140" w:rsidR="009401B7" w:rsidRPr="00D55FC0" w:rsidRDefault="00D55FC0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41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6F15583" w14:textId="73B536C3" w:rsidR="009401B7" w:rsidRPr="00D55FC0" w:rsidRDefault="00D55FC0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Econtrar campos de cadastro do serviço</w:t>
            </w:r>
          </w:p>
        </w:tc>
        <w:tc>
          <w:tcPr>
            <w:tcW w:w="27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36A249B" w14:textId="77777777" w:rsidR="009401B7" w:rsidRPr="00D55FC0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652BE9D1" w14:textId="77777777" w:rsidTr="00D55FC0">
        <w:tc>
          <w:tcPr>
            <w:tcW w:w="1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BBC2CC6" w14:textId="7E8ABC1C" w:rsidR="009401B7" w:rsidRPr="00D55FC0" w:rsidRDefault="00D55FC0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41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D0E728E" w14:textId="6C1891E7" w:rsidR="009401B7" w:rsidRPr="00D55FC0" w:rsidRDefault="00D55FC0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Salvar os dados do serviço no banco de dados</w:t>
            </w:r>
          </w:p>
        </w:tc>
        <w:tc>
          <w:tcPr>
            <w:tcW w:w="27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E4DAE7D" w14:textId="77777777" w:rsidR="009401B7" w:rsidRPr="00D55FC0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D55FC0" w14:paraId="668F8BD2" w14:textId="77777777" w:rsidTr="00D55FC0">
        <w:tc>
          <w:tcPr>
            <w:tcW w:w="1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7D76E78" w14:textId="37019A54" w:rsidR="00D55FC0" w:rsidRPr="00D55FC0" w:rsidRDefault="00D55FC0">
            <w:pPr>
              <w:rPr>
                <w:color w:val="000000"/>
                <w:sz w:val="28"/>
                <w:szCs w:val="28"/>
                <w:highlight w:val="yellow"/>
                <w:lang w:val="pt-PT"/>
              </w:rPr>
            </w:pPr>
          </w:p>
        </w:tc>
        <w:tc>
          <w:tcPr>
            <w:tcW w:w="441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EB5EDC1" w14:textId="1BEEE631" w:rsidR="00D55FC0" w:rsidRPr="00D55FC0" w:rsidRDefault="00D55FC0">
            <w:pPr>
              <w:rPr>
                <w:color w:val="000000"/>
                <w:sz w:val="28"/>
                <w:szCs w:val="28"/>
                <w:highlight w:val="yellow"/>
                <w:lang w:val="pt-PT"/>
              </w:rPr>
            </w:pPr>
          </w:p>
        </w:tc>
        <w:tc>
          <w:tcPr>
            <w:tcW w:w="27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46EB7D7" w14:textId="77777777" w:rsidR="00D55FC0" w:rsidRPr="00D55FC0" w:rsidRDefault="00D55FC0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78A4C114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639020A9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C0"/>
    <w:rsid w:val="B666D08D"/>
    <w:rsid w:val="004A0193"/>
    <w:rsid w:val="006B717A"/>
    <w:rsid w:val="009401B7"/>
    <w:rsid w:val="00D5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F188D8"/>
  <w15:docId w15:val="{9787261D-5152-4BA8-901E-6181BE36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usuários2.dotx</Template>
  <TotalTime>8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1</cp:revision>
  <dcterms:created xsi:type="dcterms:W3CDTF">2020-11-20T02:05:00Z</dcterms:created>
  <dcterms:modified xsi:type="dcterms:W3CDTF">2020-11-20T02:13:00Z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