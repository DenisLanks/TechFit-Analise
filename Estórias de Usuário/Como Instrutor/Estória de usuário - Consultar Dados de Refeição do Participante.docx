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Como instrutor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Eu gostaria de saber o que o participante do desafio está comendo durante o desafio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Para que eu possa identificar desvios durante o desafio e melhor orientar o participante para um melhor resultado.</w:t>
      </w:r>
    </w:p>
    <w:p>
      <w:pPr>
        <w:rPr>
          <w:rFonts w:hint="default"/>
          <w:b/>
          <w:bCs/>
          <w:sz w:val="28"/>
          <w:szCs w:val="28"/>
          <w:lang w:val="pt-P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CA001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  <w:t>Ter uma tela para visualizar o que um participante come durante o desafio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  <w:t>Ter uma tela para o participante informar o que está comendo por refeição.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CA003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  <w:t>Salvar no servidor os dados da refeição do participante.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CA004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  <w:t>Listar dados de refeição por participante.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A2039"/>
    <w:rsid w:val="2A8A2039"/>
    <w:rsid w:val="B666D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.montes\source\repo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1613</TotalTime>
  <ScaleCrop>false</ScaleCrop>
  <LinksUpToDate>false</LinksUpToDate>
  <CharactersWithSpaces>42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2020-12-08T19:49:00Z</dcterms:created>
  <dc:creator>denis.montes</dc:creator>
  <cp:lastModifiedBy>denis.montes</cp:lastModifiedBy>
  <dcterms:modified xsi:type="dcterms:W3CDTF">2020-12-08T20:14:37Z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