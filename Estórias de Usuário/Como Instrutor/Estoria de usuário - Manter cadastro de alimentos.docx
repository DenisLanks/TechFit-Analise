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5F5C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7EF44E6B" w14:textId="254BB3E9" w:rsidR="004A0193" w:rsidRPr="004A0193" w:rsidRDefault="005615C3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Instrutor</w:t>
      </w:r>
    </w:p>
    <w:p w14:paraId="7D7164C4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0233A3D3" w14:textId="69E0DB17" w:rsidR="009401B7" w:rsidRDefault="005615C3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manter cadastro de alimentos</w:t>
      </w:r>
    </w:p>
    <w:p w14:paraId="1220896E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05450826" w14:textId="78E8FAD9" w:rsidR="009401B7" w:rsidRPr="004A0193" w:rsidRDefault="005615C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Possa montar cardápio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15"/>
        <w:gridCol w:w="2737"/>
      </w:tblGrid>
      <w:tr w:rsidR="009401B7" w14:paraId="3EC86A5A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4456535A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394D8C15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A4E38D" w14:textId="7AB4EED8" w:rsidR="009401B7" w:rsidRDefault="005615C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BA5E6E" w14:textId="7A7230F0" w:rsidR="009401B7" w:rsidRDefault="005615C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Tela de cadastro de alimentos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9C5835E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2CB6336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03E0C9" w14:textId="77A922F2" w:rsidR="009401B7" w:rsidRDefault="005615C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D37316" w14:textId="11752570" w:rsidR="009401B7" w:rsidRDefault="005615C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Salvar </w:t>
            </w:r>
            <w:r w:rsidR="0014255C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dados dos alimentos 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no banco de dados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F2D46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0B0A5EDE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FA9FFB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7C53E1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EBF45D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402D72A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E61E47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24430A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2CA7C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2A937590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7611DE71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3"/>
    <w:rsid w:val="B666D08D"/>
    <w:rsid w:val="0014255C"/>
    <w:rsid w:val="004A0193"/>
    <w:rsid w:val="005615C3"/>
    <w:rsid w:val="006B717A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BDFF3"/>
  <w15:docId w15:val="{8951E39D-668E-42F0-B4F2-D15846B0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8A163B-2301-49E4-899A-EA9A53F8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12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2</cp:revision>
  <dcterms:created xsi:type="dcterms:W3CDTF">2020-12-10T01:22:00Z</dcterms:created>
  <dcterms:modified xsi:type="dcterms:W3CDTF">2020-12-10T01:37:00Z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