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B865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2760B25D" w14:textId="251CBEC0" w:rsidR="004A0193" w:rsidRPr="004A0193" w:rsidRDefault="004038D5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instrutor</w:t>
      </w:r>
    </w:p>
    <w:p w14:paraId="43A7720D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09CF3584" w14:textId="22016E8D" w:rsidR="009401B7" w:rsidRDefault="004038D5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manter cadastro de exercícios</w:t>
      </w:r>
    </w:p>
    <w:p w14:paraId="6D44C5CB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0264E979" w14:textId="5A4E93BE" w:rsidR="009401B7" w:rsidRPr="004A0193" w:rsidRDefault="004038D5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possa</w:t>
      </w:r>
      <w:r w:rsidR="008C5A9D">
        <w:rPr>
          <w:sz w:val="28"/>
          <w:szCs w:val="28"/>
          <w:lang w:val="pt-PT"/>
        </w:rPr>
        <w:t xml:space="preserve"> prescrever os exercícios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415"/>
        <w:gridCol w:w="2738"/>
      </w:tblGrid>
      <w:tr w:rsidR="009401B7" w14:paraId="3EAAE2F8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745D69A5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4297C52D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D21099" w14:textId="50BC01AE" w:rsidR="009401B7" w:rsidRDefault="004038D5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D38284" w14:textId="36834DCB" w:rsidR="009401B7" w:rsidRDefault="004038D5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Tela de cadastro de exercícios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42DFFE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3C0326B3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742823" w14:textId="2F125C48" w:rsidR="009401B7" w:rsidRDefault="004038D5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34A9EC" w14:textId="43CDB1DA" w:rsidR="009401B7" w:rsidRDefault="004038D5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Salvar </w:t>
            </w:r>
            <w:r w:rsidR="00691D91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dados dos exercícios 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no banco de dados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67891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3851E96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F077B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2DADC1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6F8BC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1B0264D9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749A71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955C275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11E16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45E3A6AF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497E56D9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5"/>
    <w:rsid w:val="B666D08D"/>
    <w:rsid w:val="004038D5"/>
    <w:rsid w:val="004A0193"/>
    <w:rsid w:val="00691D91"/>
    <w:rsid w:val="006B717A"/>
    <w:rsid w:val="008C5A9D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7F884"/>
  <w15:docId w15:val="{50620951-764B-439A-A898-456C22F6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3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3</cp:revision>
  <dcterms:created xsi:type="dcterms:W3CDTF">2020-12-10T01:33:00Z</dcterms:created>
  <dcterms:modified xsi:type="dcterms:W3CDTF">2020-12-10T01:37:00Z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