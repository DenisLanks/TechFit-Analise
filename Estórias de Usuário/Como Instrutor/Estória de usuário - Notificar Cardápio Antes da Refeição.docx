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Instrutor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Eu preciso notificar os participantes do desafio quais os alimentos ele deve comer alguns minutos antes das refeições.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que o participante siga a risca o cardápio e não tente fazer por conta própria.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Ter uma forma de notificar um participante.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Ter como configurar quanto tempo antes da refeição ocorrerá a notificação.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8221C"/>
    <w:rsid w:val="3698221C"/>
    <w:rsid w:val="4B0F0D48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1611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2020-12-08T20:17:00Z</dcterms:created>
  <dc:creator>denis.montes</dc:creator>
  <cp:lastModifiedBy>denis.montes</cp:lastModifiedBy>
  <dcterms:modified xsi:type="dcterms:W3CDTF">2020-12-08T20:40:58Z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