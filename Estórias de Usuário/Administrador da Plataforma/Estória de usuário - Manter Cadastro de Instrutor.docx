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um administrador da plataforma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Eu necessito manter cadastro de instrutores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que eles possam prescrever dietas e exercícios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Tela de cadastro de Instrutor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Permitir salvar dados do Instrutor no servidor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Permitir remover um Instrutor do servidor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CA004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BR"/>
              </w:rPr>
              <w:t>Permitir alterar dados de um instrutor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80364"/>
    <w:rsid w:val="147B4FF1"/>
    <w:rsid w:val="4C680364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1595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2020-12-08T19:09:00Z</dcterms:created>
  <dc:creator>denis.montes</dc:creator>
  <cp:lastModifiedBy>denis.montes</cp:lastModifiedBy>
  <dcterms:modified xsi:type="dcterms:W3CDTF">2020-12-08T19:17:48Z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