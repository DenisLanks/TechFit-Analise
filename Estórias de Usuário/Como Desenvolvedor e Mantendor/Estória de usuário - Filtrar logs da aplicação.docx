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C8AD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7D6D6EE8" w14:textId="15572F6A" w:rsidR="004A0193" w:rsidRPr="004A0193" w:rsidRDefault="00996F5A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Mantenedor</w:t>
      </w:r>
    </w:p>
    <w:p w14:paraId="6A44C738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B9BA2CE" w14:textId="3B1C0CB5" w:rsidR="009401B7" w:rsidRDefault="00996F5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poder filtrar logs</w:t>
      </w:r>
    </w:p>
    <w:p w14:paraId="4CC1B584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3E5D6C62" w14:textId="7B19C58E" w:rsidR="009401B7" w:rsidRPr="004A0193" w:rsidRDefault="00996F5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que não retorne logs em excesso, dificultando a análise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"/>
        <w:gridCol w:w="4416"/>
        <w:gridCol w:w="2737"/>
      </w:tblGrid>
      <w:tr w:rsidR="009401B7" w:rsidRPr="00996F5A" w14:paraId="0EC0EF45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2113C6DE" w14:textId="77777777" w:rsidR="009401B7" w:rsidRPr="00996F5A" w:rsidRDefault="006B717A">
            <w:pPr>
              <w:jc w:val="center"/>
              <w:rPr>
                <w:color w:val="FFFFFF"/>
                <w:sz w:val="28"/>
                <w:szCs w:val="28"/>
                <w:lang w:val="pt-PT"/>
              </w:rPr>
            </w:pPr>
            <w:r w:rsidRPr="00996F5A">
              <w:rPr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:rsidRPr="00996F5A" w14:paraId="450DB1D7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AA7DB86" w14:textId="4DE19069" w:rsidR="009401B7" w:rsidRPr="00996F5A" w:rsidRDefault="00996F5A">
            <w:pPr>
              <w:rPr>
                <w:color w:val="000000"/>
                <w:sz w:val="28"/>
                <w:szCs w:val="28"/>
                <w:lang w:val="pt-PT"/>
              </w:rPr>
            </w:pPr>
            <w:r w:rsidRPr="00996F5A">
              <w:rPr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49D52A9" w14:textId="3CC7A027" w:rsidR="009401B7" w:rsidRPr="00996F5A" w:rsidRDefault="00996F5A">
            <w:pPr>
              <w:rPr>
                <w:color w:val="000000"/>
                <w:sz w:val="28"/>
                <w:szCs w:val="28"/>
                <w:lang w:val="pt-PT"/>
              </w:rPr>
            </w:pPr>
            <w:r w:rsidRPr="00996F5A">
              <w:rPr>
                <w:color w:val="000000"/>
                <w:sz w:val="28"/>
                <w:szCs w:val="28"/>
                <w:lang w:val="pt-PT"/>
              </w:rPr>
              <w:t>Entrar na tela de obter log e ter um campo de filtro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278F2F7" w14:textId="77777777" w:rsidR="009401B7" w:rsidRPr="00996F5A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01B7" w:rsidRPr="00996F5A" w14:paraId="74EC01E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6C6337" w14:textId="15104F02" w:rsidR="009401B7" w:rsidRPr="00996F5A" w:rsidRDefault="00996F5A">
            <w:pPr>
              <w:rPr>
                <w:color w:val="000000"/>
                <w:sz w:val="28"/>
                <w:szCs w:val="28"/>
                <w:lang w:val="pt-PT"/>
              </w:rPr>
            </w:pPr>
            <w:r w:rsidRPr="00996F5A">
              <w:rPr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E271438" w14:textId="2A3B765E" w:rsidR="009401B7" w:rsidRPr="00996F5A" w:rsidRDefault="00996F5A">
            <w:pPr>
              <w:rPr>
                <w:color w:val="000000"/>
                <w:sz w:val="28"/>
                <w:szCs w:val="28"/>
                <w:lang w:val="pt-PT"/>
              </w:rPr>
            </w:pPr>
            <w:r w:rsidRPr="00996F5A">
              <w:rPr>
                <w:color w:val="000000"/>
                <w:sz w:val="28"/>
                <w:szCs w:val="28"/>
                <w:lang w:val="pt-PT"/>
              </w:rPr>
              <w:t>Preencher o campo de filtro</w:t>
            </w:r>
            <w:r>
              <w:rPr>
                <w:color w:val="000000"/>
                <w:sz w:val="28"/>
                <w:szCs w:val="28"/>
                <w:lang w:val="pt-PT"/>
              </w:rPr>
              <w:t xml:space="preserve"> e obter logs filtrados de acordo com o filtro informado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C3F56A7" w14:textId="77777777" w:rsidR="009401B7" w:rsidRPr="00996F5A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29E25DF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D11244E" w14:textId="4D13BE67" w:rsidR="009401B7" w:rsidRPr="00996F5A" w:rsidRDefault="00996F5A">
            <w:pPr>
              <w:rPr>
                <w:color w:val="000000"/>
                <w:sz w:val="28"/>
                <w:szCs w:val="28"/>
                <w:lang w:val="pt-PT"/>
              </w:rPr>
            </w:pPr>
            <w:r w:rsidRPr="00996F5A">
              <w:rPr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AA78B6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7E5B6AE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2EDABD6A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81FD51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83EE7F0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54C371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18A14C8C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7F0263CF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5A"/>
    <w:rsid w:val="B666D08D"/>
    <w:rsid w:val="004A0193"/>
    <w:rsid w:val="006B717A"/>
    <w:rsid w:val="009401B7"/>
    <w:rsid w:val="0099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310B5F"/>
  <w15:docId w15:val="{95A330F1-E66E-4338-81DB-F121CB7A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5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1</cp:revision>
  <dcterms:created xsi:type="dcterms:W3CDTF">2020-11-20T01:45:00Z</dcterms:created>
  <dcterms:modified xsi:type="dcterms:W3CDTF">2020-11-20T01:52:00Z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