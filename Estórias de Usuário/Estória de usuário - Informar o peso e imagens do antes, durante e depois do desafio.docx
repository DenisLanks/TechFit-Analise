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02A4" w14:textId="77777777" w:rsidR="00211DA2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  <w:r w:rsidR="00211DA2">
        <w:rPr>
          <w:b/>
          <w:bCs/>
          <w:color w:val="5B9BD5" w:themeColor="accent1"/>
          <w:sz w:val="28"/>
          <w:szCs w:val="28"/>
          <w:lang w:val="pt-PT"/>
        </w:rPr>
        <w:t xml:space="preserve"> </w:t>
      </w:r>
    </w:p>
    <w:p w14:paraId="1B9FDFEF" w14:textId="72BC6FB2" w:rsidR="009401B7" w:rsidRPr="00211DA2" w:rsidRDefault="00211DA2">
      <w:pPr>
        <w:rPr>
          <w:color w:val="5B9BD5" w:themeColor="accent1"/>
          <w:sz w:val="28"/>
          <w:szCs w:val="28"/>
          <w:lang w:val="pt-PT"/>
        </w:rPr>
      </w:pPr>
      <w:r w:rsidRPr="00211DA2">
        <w:rPr>
          <w:color w:val="5B9BD5" w:themeColor="accent1"/>
          <w:sz w:val="28"/>
          <w:szCs w:val="28"/>
          <w:lang w:val="pt-PT"/>
        </w:rPr>
        <w:t>Como participante do desafio ...</w:t>
      </w:r>
    </w:p>
    <w:p w14:paraId="5F5E9A55" w14:textId="61701489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  <w:r w:rsidR="00211DA2">
        <w:rPr>
          <w:b/>
          <w:bCs/>
          <w:color w:val="5B9BD5" w:themeColor="accent1"/>
          <w:sz w:val="28"/>
          <w:szCs w:val="28"/>
          <w:lang w:val="pt-PT"/>
        </w:rPr>
        <w:t xml:space="preserve"> </w:t>
      </w:r>
    </w:p>
    <w:p w14:paraId="23D0A623" w14:textId="12FFCE22" w:rsidR="00211DA2" w:rsidRPr="00211DA2" w:rsidRDefault="00211DA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>Necessito informar o peso e imagens do antes, durante e depois do desafio.</w:t>
      </w:r>
    </w:p>
    <w:p w14:paraId="4B5385CC" w14:textId="548E0A66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  <w:r w:rsidR="00211DA2">
        <w:rPr>
          <w:b/>
          <w:bCs/>
          <w:color w:val="5B9BD5" w:themeColor="accent1"/>
          <w:sz w:val="28"/>
          <w:szCs w:val="28"/>
          <w:lang w:val="pt-PT"/>
        </w:rPr>
        <w:t xml:space="preserve"> </w:t>
      </w:r>
    </w:p>
    <w:p w14:paraId="1E3BA598" w14:textId="3C37CF4F" w:rsidR="00211DA2" w:rsidRPr="00211DA2" w:rsidRDefault="00211DA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>Para acompanhar o resultado do treinamento.</w:t>
      </w:r>
    </w:p>
    <w:p w14:paraId="5E40B18F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20"/>
        <w:gridCol w:w="2732"/>
      </w:tblGrid>
      <w:tr w:rsidR="009401B7" w14:paraId="60A66F49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72E89B9B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36E424B4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C082599" w14:textId="51CE836E" w:rsidR="009401B7" w:rsidRDefault="00211DA2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F9755DF" w14:textId="1A16D603" w:rsidR="009401B7" w:rsidRDefault="0034005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Encontrar uma tela para fazer upload dos arquivos e campo peso em um formulário.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C60615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266477E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60D565" w14:textId="28AB3AD3" w:rsidR="009401B7" w:rsidRDefault="0034005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E772E3" w14:textId="78180BA6" w:rsidR="009401B7" w:rsidRDefault="00DB768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Permitir inserir as informaçoes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42F373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E2B96A0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8D1990C" w14:textId="5B10D094" w:rsidR="009401B7" w:rsidRDefault="0034005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BE926E4" w14:textId="797167DA" w:rsidR="009401B7" w:rsidRDefault="001602FC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Salvar</w:t>
            </w:r>
            <w:r w:rsidR="00340053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 no banco de dados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85E83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56DBADB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93E3484" w14:textId="35768093" w:rsidR="009401B7" w:rsidRDefault="001602FC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71953A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76B3C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44A4FA56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08248472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A2"/>
    <w:rsid w:val="B666D08D"/>
    <w:rsid w:val="001602FC"/>
    <w:rsid w:val="00211DA2"/>
    <w:rsid w:val="00340053"/>
    <w:rsid w:val="006B717A"/>
    <w:rsid w:val="009401B7"/>
    <w:rsid w:val="00D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7A8E4"/>
  <w15:docId w15:val="{32E31EA5-6A82-49E3-B117-DA053AC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usuários.dotx</Template>
  <TotalTime>33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4</cp:revision>
  <dcterms:created xsi:type="dcterms:W3CDTF">2020-11-08T22:05:00Z</dcterms:created>
  <dcterms:modified xsi:type="dcterms:W3CDTF">2020-11-08T22:55:00Z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