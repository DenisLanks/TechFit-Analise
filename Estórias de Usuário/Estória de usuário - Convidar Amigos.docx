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participante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 xml:space="preserve">Eu gostaria de convidar meus amigos a participarem comigo em um desafio 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ganhar pontos dentro do app e para manter-me estimulado a fazer os desafios.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Ter uma local onde gere um link de convite.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Ter a opção de compartilhar o link mensageiros.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Ter a opção de compartilhar o link por email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A408C"/>
    <w:rsid w:val="71EA408C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1594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2020-12-08T19:02:00Z</dcterms:created>
  <dc:creator>denis.montes</dc:creator>
  <cp:lastModifiedBy>denis.montes</cp:lastModifiedBy>
  <dcterms:modified xsi:type="dcterms:W3CDTF">2020-12-08T19:08:47Z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