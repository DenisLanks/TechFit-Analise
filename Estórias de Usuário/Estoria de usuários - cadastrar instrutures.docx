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A809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76716C8F" w14:textId="0137D6B2" w:rsidR="004A0193" w:rsidRPr="004A0193" w:rsidRDefault="00171970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Administrador</w:t>
      </w:r>
    </w:p>
    <w:p w14:paraId="785E9D8F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0CF81A4" w14:textId="056BB10C" w:rsidR="009401B7" w:rsidRDefault="00171970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cadastrar instrutores</w:t>
      </w:r>
    </w:p>
    <w:p w14:paraId="13AD52D0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7B4EAE0E" w14:textId="0C36CA36" w:rsidR="009401B7" w:rsidRPr="004A0193" w:rsidRDefault="0017197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Os participantes possam contratar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6"/>
        <w:gridCol w:w="4410"/>
        <w:gridCol w:w="2760"/>
      </w:tblGrid>
      <w:tr w:rsidR="009401B7" w14:paraId="66475E79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14784DA5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271ACBF1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B003640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2E1D7A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E2D9E3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9184F25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0EA5FB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02685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68FF5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705117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4A1348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69031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A7B630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447271A5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7B439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DCEE77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B539AC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757EB203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18800C96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70"/>
    <w:rsid w:val="B666D08D"/>
    <w:rsid w:val="00171970"/>
    <w:rsid w:val="004A0193"/>
    <w:rsid w:val="005338BA"/>
    <w:rsid w:val="006B717A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AAAE24"/>
  <w15:docId w15:val="{05845F94-543A-416C-865D-DC84877A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31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2</cp:revision>
  <dcterms:created xsi:type="dcterms:W3CDTF">2020-11-20T02:35:00Z</dcterms:created>
  <dcterms:modified xsi:type="dcterms:W3CDTF">2020-11-20T03:10:00Z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