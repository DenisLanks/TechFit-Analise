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  <w:t>Quem?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pt-BR"/>
        </w:rPr>
      </w:pPr>
      <w:r>
        <w:rPr>
          <w:rFonts w:hint="default"/>
          <w:b w:val="0"/>
          <w:bCs w:val="0"/>
          <w:color w:val="auto"/>
          <w:sz w:val="28"/>
          <w:szCs w:val="28"/>
          <w:lang w:val="pt-BR"/>
        </w:rPr>
        <w:t>Como participante</w:t>
      </w:r>
    </w:p>
    <w:p>
      <w:pP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  <w:t>O que?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pt-BR"/>
        </w:rPr>
      </w:pPr>
      <w:r>
        <w:rPr>
          <w:rFonts w:hint="default"/>
          <w:b w:val="0"/>
          <w:bCs w:val="0"/>
          <w:color w:val="auto"/>
          <w:sz w:val="28"/>
          <w:szCs w:val="28"/>
          <w:lang w:val="pt-BR"/>
        </w:rPr>
        <w:t>Eu necessito de uma forma de efetuar um pagamento</w:t>
      </w:r>
    </w:p>
    <w:p>
      <w:pP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  <w:t>Para que?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pt-BR"/>
        </w:rPr>
      </w:pPr>
      <w:r>
        <w:rPr>
          <w:rFonts w:hint="default"/>
          <w:b w:val="0"/>
          <w:bCs w:val="0"/>
          <w:color w:val="auto"/>
          <w:sz w:val="28"/>
          <w:szCs w:val="28"/>
          <w:lang w:val="pt-BR"/>
        </w:rPr>
        <w:t>Para poder participar do desafio.</w:t>
      </w:r>
    </w:p>
    <w:p>
      <w:pPr>
        <w:rPr>
          <w:rFonts w:hint="default"/>
          <w:b/>
          <w:bCs/>
          <w:sz w:val="28"/>
          <w:szCs w:val="28"/>
          <w:lang w:val="pt-PT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45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8"/>
                <w:szCs w:val="28"/>
                <w:lang w:val="pt-PT"/>
                <w14:textFill>
                  <w14:solidFill>
                    <w14:schemeClr w14:val="bg1"/>
                  </w14:solidFill>
                </w14:textFill>
              </w:rPr>
              <w:t>Critérios de Aceitação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BR"/>
              </w:rPr>
              <w:t>CA001</w:t>
            </w:r>
          </w:p>
        </w:tc>
        <w:tc>
          <w:tcPr>
            <w:tcW w:w="454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pt-BR"/>
              </w:rPr>
              <w:t>Ter uma tela de pagamentos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BR"/>
              </w:rPr>
              <w:t>CA002</w:t>
            </w:r>
          </w:p>
        </w:tc>
        <w:tc>
          <w:tcPr>
            <w:tcW w:w="4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pt-BR"/>
              </w:rPr>
              <w:t>Gerar a cobrança para pagamento fora da plataforma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BR"/>
              </w:rPr>
              <w:t>CA003</w:t>
            </w:r>
          </w:p>
        </w:tc>
        <w:tc>
          <w:tcPr>
            <w:tcW w:w="4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pt-BR"/>
              </w:rPr>
              <w:t>Ter mais de uma forma de pagamento.</w:t>
            </w:r>
            <w:bookmarkStart w:id="0" w:name="_GoBack"/>
            <w:bookmarkEnd w:id="0"/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  <w:tc>
          <w:tcPr>
            <w:tcW w:w="4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pt-PT"/>
              </w:rPr>
            </w:pP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pt-PT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pt-PT"/>
        </w:rPr>
      </w:pPr>
    </w:p>
    <w:p>
      <w:pPr>
        <w:rPr>
          <w:rFonts w:hint="default"/>
          <w:b/>
          <w:bCs/>
          <w:sz w:val="28"/>
          <w:szCs w:val="28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D3C2F"/>
    <w:rsid w:val="192D3C2F"/>
    <w:rsid w:val="B666D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.montes\source\repos\TechFit-Analise\Templates\Est&#243;ria%20de%20Usu&#225;rio%20-%20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Estória de Usuário - Template.dotx</Template>
  <Pages>1</Pages>
  <Words>8</Words>
  <Characters>38</Characters>
  <Lines>0</Lines>
  <Paragraphs>0</Paragraphs>
  <TotalTime>1611</TotalTime>
  <ScaleCrop>false</ScaleCrop>
  <LinksUpToDate>false</LinksUpToDate>
  <CharactersWithSpaces>42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2020-12-08T19:22:00Z</dcterms:created>
  <dc:creator>denis.montes</dc:creator>
  <cp:lastModifiedBy>denis.montes</cp:lastModifiedBy>
  <dcterms:modified xsi:type="dcterms:W3CDTF">2020-12-08T19:45:43Z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1046-11.2.0.9747</vt:lpwstr>
  </property>
</Properties>
</file>