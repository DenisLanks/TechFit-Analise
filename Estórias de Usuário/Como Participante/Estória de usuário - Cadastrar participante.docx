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Quem?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Como participante do desafio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O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Eu preciso cadastrar-me no tech-fit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Para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BR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BR"/>
        </w:rPr>
        <w:t>Para poder participar dos desafios e manter o meu histórico de desafio.</w:t>
      </w:r>
    </w:p>
    <w:p>
      <w:pPr>
        <w:rPr>
          <w:rFonts w:hint="default"/>
          <w:b/>
          <w:bCs/>
          <w:sz w:val="28"/>
          <w:szCs w:val="28"/>
          <w:lang w:val="pt-P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45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pt-PT"/>
                <w14:textFill>
                  <w14:solidFill>
                    <w14:schemeClr w14:val="bg1"/>
                  </w14:solidFill>
                </w14:textFill>
              </w:rPr>
              <w:t>Critérios de Aceitação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CA001</w:t>
            </w:r>
          </w:p>
        </w:tc>
        <w:tc>
          <w:tcPr>
            <w:tcW w:w="45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BR"/>
              </w:rPr>
              <w:t>Encontrar uma tela de cadastro de participante.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  <w:t>CA002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BR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BR"/>
              </w:rPr>
              <w:t>Tela salvando os dados de participante no servidor do aplicativo.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BR"/>
              </w:rPr>
            </w:pPr>
            <w:bookmarkStart w:id="0" w:name="_GoBack"/>
            <w:bookmarkEnd w:id="0"/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pt-PT"/>
        </w:rPr>
      </w:pPr>
    </w:p>
    <w:p>
      <w:pPr>
        <w:rPr>
          <w:rFonts w:hint="default"/>
          <w:b/>
          <w:bCs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62A80"/>
    <w:rsid w:val="23D62A80"/>
    <w:rsid w:val="B666D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.montes\source\repos\TechFit-Analise\Templates\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Pages>1</Pages>
  <Words>8</Words>
  <Characters>38</Characters>
  <Lines>0</Lines>
  <Paragraphs>0</Paragraphs>
  <TotalTime>1596</TotalTime>
  <ScaleCrop>false</ScaleCrop>
  <LinksUpToDate>false</LinksUpToDate>
  <CharactersWithSpaces>42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2020-12-08T18:53:00Z</dcterms:created>
  <dc:creator>denis.montes</dc:creator>
  <cp:lastModifiedBy>denis.montes</cp:lastModifiedBy>
  <dcterms:modified xsi:type="dcterms:W3CDTF">2020-12-08T19:01:55Z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