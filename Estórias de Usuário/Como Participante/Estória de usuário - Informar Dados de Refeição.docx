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BR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Como Participante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BR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Gostaria de informar o que eu como durante as refeições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Para que o instrutor possa avaliar se estou seguindo corretamente a dieta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BR"/>
              </w:rPr>
              <w:t>Tela para informar as refeições realizadas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BR"/>
              </w:rPr>
              <w:t>Permite informar refeições por desafio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BR"/>
              </w:rPr>
              <w:t>Permite enviar fotos para salvar com os dados.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color w:val="auto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E7"/>
    <w:rsid w:val="00593DE7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.montes\source\rep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1596</TotalTime>
  <ScaleCrop>false</ScaleCrop>
  <LinksUpToDate>false</LinksUpToDate>
  <CharactersWithSpaces>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2020-12-11T01:06:00Z</dcterms:created>
  <dc:creator>denis.montes</dc:creator>
  <cp:lastModifiedBy>denis.montes</cp:lastModifiedBy>
  <dcterms:modified xsi:type="dcterms:W3CDTF">2020-12-11T01:14:48Z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