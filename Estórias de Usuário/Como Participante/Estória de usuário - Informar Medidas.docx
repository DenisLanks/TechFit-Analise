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 xml:space="preserve">Quem? </w:t>
      </w:r>
    </w:p>
    <w:p>
      <w:pPr>
        <w:rPr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Como participante do desafio ...</w:t>
      </w:r>
    </w:p>
    <w:p>
      <w:pPr>
        <w:rPr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 xml:space="preserve">O que? </w:t>
      </w:r>
    </w:p>
    <w:p>
      <w:pPr>
        <w:rPr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 xml:space="preserve">Necessito informar </w:t>
      </w:r>
      <w:r>
        <w:rPr>
          <w:rFonts w:hint="default"/>
          <w:color w:val="5B9BD5" w:themeColor="accent1"/>
          <w:sz w:val="28"/>
          <w:szCs w:val="28"/>
          <w:lang w:val="pt-BR"/>
          <w14:textFill>
            <w14:solidFill>
              <w14:schemeClr w14:val="accent1"/>
            </w14:solidFill>
          </w14:textFill>
        </w:rPr>
        <w:t>medidas</w:t>
      </w:r>
      <w:r>
        <w:rPr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 xml:space="preserve"> antes, durante e depois do desafio.</w:t>
      </w:r>
    </w:p>
    <w:p>
      <w:pPr>
        <w:rPr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 xml:space="preserve">Para que? </w:t>
      </w:r>
    </w:p>
    <w:p>
      <w:pPr>
        <w:rPr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Para acompanhar o resultado do treinamento.</w:t>
      </w:r>
    </w:p>
    <w:p>
      <w:pPr>
        <w:rPr>
          <w:b/>
          <w:bCs/>
          <w:sz w:val="28"/>
          <w:szCs w:val="28"/>
          <w:lang w:val="pt-PT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45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b/>
                <w:bCs/>
                <w:color w:val="FFFFFF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pt-PT"/>
                <w14:textFill>
                  <w14:solidFill>
                    <w14:schemeClr w14:val="bg1"/>
                  </w14:solidFill>
                </w14:textFill>
              </w:rPr>
              <w:t>Critérios de Aceitação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CA001</w:t>
            </w:r>
          </w:p>
        </w:tc>
        <w:tc>
          <w:tcPr>
            <w:tcW w:w="454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Encontrar uma tela para fazer upload dos arquivos e campo peso em um formulário.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highlight w:val="none"/>
                <w:lang w:val="pt-PT"/>
              </w:rPr>
              <w:t>CA002</w:t>
            </w: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rFonts w:hint="default"/>
                <w:b/>
                <w:bCs/>
                <w:color w:val="000000"/>
                <w:sz w:val="28"/>
                <w:szCs w:val="28"/>
                <w:lang w:val="pt-BR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 xml:space="preserve">Permitir </w:t>
            </w:r>
            <w:r>
              <w:rPr>
                <w:rFonts w:hint="default"/>
                <w:b/>
                <w:bCs/>
                <w:color w:val="000000"/>
                <w:sz w:val="28"/>
                <w:szCs w:val="28"/>
                <w:lang w:val="pt-BR"/>
              </w:rPr>
              <w:t xml:space="preserve">salvar </w:t>
            </w: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as informaç</w:t>
            </w:r>
            <w:r>
              <w:rPr>
                <w:rFonts w:hint="default"/>
                <w:b/>
                <w:bCs/>
                <w:color w:val="000000"/>
                <w:sz w:val="28"/>
                <w:szCs w:val="28"/>
                <w:lang w:val="pt-BR"/>
              </w:rPr>
              <w:t>õ</w:t>
            </w: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es</w:t>
            </w:r>
            <w:r>
              <w:rPr>
                <w:rFonts w:hint="default"/>
                <w:b/>
                <w:bCs/>
                <w:color w:val="000000"/>
                <w:sz w:val="28"/>
                <w:szCs w:val="28"/>
                <w:lang w:val="pt-BR"/>
              </w:rPr>
              <w:t xml:space="preserve"> </w:t>
            </w: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no banco de dados</w:t>
            </w:r>
            <w:bookmarkStart w:id="0" w:name="_GoBack"/>
            <w:bookmarkEnd w:id="0"/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CA003</w:t>
            </w: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 xml:space="preserve"> 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pt-PT"/>
              </w:rPr>
              <w:t>CA004</w:t>
            </w: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jc w:val="both"/>
              <w:rPr>
                <w:b/>
                <w:bCs/>
                <w:color w:val="000000"/>
                <w:sz w:val="28"/>
                <w:szCs w:val="28"/>
                <w:lang w:val="pt-PT"/>
              </w:rPr>
            </w:pPr>
          </w:p>
        </w:tc>
      </w:tr>
    </w:tbl>
    <w:p>
      <w:pPr>
        <w:rPr>
          <w:b/>
          <w:bCs/>
          <w:sz w:val="28"/>
          <w:szCs w:val="28"/>
          <w:lang w:val="pt-PT"/>
        </w:rPr>
      </w:pPr>
    </w:p>
    <w:p>
      <w:pPr>
        <w:rPr>
          <w:b/>
          <w:bCs/>
          <w:sz w:val="28"/>
          <w:szCs w:val="28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DA2"/>
    <w:rsid w:val="00143649"/>
    <w:rsid w:val="001602FC"/>
    <w:rsid w:val="00211DA2"/>
    <w:rsid w:val="00340053"/>
    <w:rsid w:val="006B717A"/>
    <w:rsid w:val="009401B7"/>
    <w:rsid w:val="00DB7683"/>
    <w:rsid w:val="78246DF4"/>
    <w:rsid w:val="B666D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\Documentos\Modelos%20Personalizados%20do%20Office\Est&#243;rias%20de%20usu&#225;rios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Estórias de usuários.dotx</Template>
  <Pages>1</Pages>
  <Words>60</Words>
  <Characters>325</Characters>
  <Lines>2</Lines>
  <Paragraphs>1</Paragraphs>
  <TotalTime>1</TotalTime>
  <ScaleCrop>false</ScaleCrop>
  <LinksUpToDate>false</LinksUpToDate>
  <CharactersWithSpaces>384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2020-11-08T22:05:00Z</dcterms:created>
  <dc:creator>Felipe</dc:creator>
  <cp:lastModifiedBy>denis.montes</cp:lastModifiedBy>
  <dcterms:modified xsi:type="dcterms:W3CDTF">2020-12-10T02:01:12Z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1046-11.2.0.9747</vt:lpwstr>
  </property>
</Properties>
</file>