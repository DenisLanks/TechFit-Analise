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79E33" w14:textId="77777777" w:rsidR="004A0193" w:rsidRDefault="006B717A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b/>
          <w:bCs/>
          <w:color w:val="5B9BD5" w:themeColor="accent1"/>
          <w:sz w:val="28"/>
          <w:szCs w:val="28"/>
          <w:lang w:val="pt-PT"/>
        </w:rPr>
        <w:t>Quem?</w:t>
      </w:r>
    </w:p>
    <w:p w14:paraId="4A0CB742" w14:textId="614528F8" w:rsidR="004A0193" w:rsidRPr="004A0193" w:rsidRDefault="0037623E" w:rsidP="004A019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Como participante</w:t>
      </w:r>
    </w:p>
    <w:p w14:paraId="64DF49AC" w14:textId="77777777" w:rsidR="004A0193" w:rsidRDefault="006B717A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b/>
          <w:bCs/>
          <w:color w:val="5B9BD5" w:themeColor="accent1"/>
          <w:sz w:val="28"/>
          <w:szCs w:val="28"/>
          <w:lang w:val="pt-PT"/>
        </w:rPr>
        <w:t>O que?</w:t>
      </w:r>
    </w:p>
    <w:p w14:paraId="651A3E7F" w14:textId="51D4E7EE" w:rsidR="009401B7" w:rsidRDefault="0037623E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Necessito visualizar os desafios</w:t>
      </w:r>
    </w:p>
    <w:p w14:paraId="3ADC875F" w14:textId="77777777" w:rsidR="009401B7" w:rsidRDefault="006B717A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b/>
          <w:bCs/>
          <w:color w:val="5B9BD5" w:themeColor="accent1"/>
          <w:sz w:val="28"/>
          <w:szCs w:val="28"/>
          <w:lang w:val="pt-PT"/>
        </w:rPr>
        <w:t>Para que?</w:t>
      </w:r>
    </w:p>
    <w:p w14:paraId="39421D4E" w14:textId="36BFFA30" w:rsidR="009401B7" w:rsidRPr="004A0193" w:rsidRDefault="001257BA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Possa</w:t>
      </w:r>
      <w:r w:rsidR="0037623E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selecionar e inscrever-me</w:t>
      </w:r>
      <w:r w:rsidR="0037623E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num</w:t>
      </w:r>
      <w:r w:rsidR="0037623E">
        <w:rPr>
          <w:sz w:val="28"/>
          <w:szCs w:val="28"/>
          <w:lang w:val="pt-PT"/>
        </w:rPr>
        <w:t xml:space="preserve"> desafios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34"/>
        <w:gridCol w:w="4412"/>
        <w:gridCol w:w="2740"/>
      </w:tblGrid>
      <w:tr w:rsidR="009401B7" w14:paraId="7EABD870" w14:textId="77777777">
        <w:tc>
          <w:tcPr>
            <w:tcW w:w="8522" w:type="dxa"/>
            <w:gridSpan w:val="3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14:paraId="386B125A" w14:textId="77777777" w:rsidR="009401B7" w:rsidRDefault="006B717A">
            <w:pPr>
              <w:jc w:val="center"/>
              <w:rPr>
                <w:b/>
                <w:bCs/>
                <w:color w:val="FFFFFF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pt-PT"/>
              </w:rPr>
              <w:t>Critérios de Aceitação</w:t>
            </w:r>
          </w:p>
        </w:tc>
      </w:tr>
      <w:tr w:rsidR="009401B7" w14:paraId="704FB579" w14:textId="77777777">
        <w:tc>
          <w:tcPr>
            <w:tcW w:w="114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19B4769" w14:textId="73166C66" w:rsidR="009401B7" w:rsidRDefault="0037623E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CA001</w:t>
            </w:r>
          </w:p>
        </w:tc>
        <w:tc>
          <w:tcPr>
            <w:tcW w:w="454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D0F5166" w14:textId="0124AB3A" w:rsidR="009401B7" w:rsidRDefault="0037623E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Te</w:t>
            </w:r>
            <w:r w:rsidR="00F249FC">
              <w:rPr>
                <w:b/>
                <w:bCs/>
                <w:color w:val="000000"/>
                <w:sz w:val="28"/>
                <w:szCs w:val="28"/>
                <w:lang w:val="pt-PT"/>
              </w:rPr>
              <w:t xml:space="preserve">la de listagem de </w:t>
            </w: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desafios</w:t>
            </w:r>
          </w:p>
        </w:tc>
        <w:tc>
          <w:tcPr>
            <w:tcW w:w="284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FB2901F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</w:tr>
      <w:tr w:rsidR="009401B7" w14:paraId="733020BA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CF1D659" w14:textId="7E819571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4B8E3AF" w14:textId="03EEE2DB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40371C3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</w:tr>
      <w:tr w:rsidR="009401B7" w14:paraId="00E8F4EC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8646613" w14:textId="7F95BD09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EACACF5" w14:textId="70AB8838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1742CD7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</w:tr>
      <w:tr w:rsidR="009401B7" w14:paraId="66552034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408B9C9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DCC0266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684F919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</w:tr>
    </w:tbl>
    <w:p w14:paraId="6AC148EC" w14:textId="77777777" w:rsidR="009401B7" w:rsidRDefault="009401B7">
      <w:pPr>
        <w:rPr>
          <w:b/>
          <w:bCs/>
          <w:sz w:val="28"/>
          <w:szCs w:val="28"/>
          <w:lang w:val="pt-PT"/>
        </w:rPr>
      </w:pPr>
    </w:p>
    <w:p w14:paraId="1417845E" w14:textId="77777777" w:rsidR="009401B7" w:rsidRDefault="009401B7">
      <w:pPr>
        <w:rPr>
          <w:b/>
          <w:bCs/>
          <w:sz w:val="28"/>
          <w:szCs w:val="28"/>
          <w:lang w:val="pt-PT"/>
        </w:rPr>
      </w:pPr>
    </w:p>
    <w:sectPr w:rsidR="009401B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attachedTemplate r:id="rId1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23E"/>
    <w:rsid w:val="B666D08D"/>
    <w:rsid w:val="000176E2"/>
    <w:rsid w:val="001257BA"/>
    <w:rsid w:val="0037623E"/>
    <w:rsid w:val="004A0193"/>
    <w:rsid w:val="006B717A"/>
    <w:rsid w:val="009401B7"/>
    <w:rsid w:val="00A87A7D"/>
    <w:rsid w:val="00DF3FE5"/>
    <w:rsid w:val="00F2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78369C"/>
  <w15:docId w15:val="{39A96D4A-A997-4DB1-8691-BA153D1D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\Documentos\Modelos%20Personalizados%20do%20Office\Est&#243;rias%20de%20usu&#225;rios2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Estórias de usuários2.dotx</Template>
  <TotalTime>16</TotalTime>
  <Pages>1</Pages>
  <Words>30</Words>
  <Characters>164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 Ribeiro</cp:lastModifiedBy>
  <cp:revision>6</cp:revision>
  <dcterms:created xsi:type="dcterms:W3CDTF">2020-12-10T01:53:00Z</dcterms:created>
  <dcterms:modified xsi:type="dcterms:W3CDTF">2020-12-10T02:09:00Z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