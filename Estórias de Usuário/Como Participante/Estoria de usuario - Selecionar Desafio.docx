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E906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40BC7487" w14:textId="5D87E125" w:rsidR="004A0193" w:rsidRPr="004A0193" w:rsidRDefault="008C05C6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18CF47B8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2FF2E2A" w14:textId="247AA5AF" w:rsidR="009401B7" w:rsidRDefault="008C05C6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visualizar detalhe do desafio</w:t>
      </w:r>
    </w:p>
    <w:p w14:paraId="729AF6AB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DF5F02A" w14:textId="09BCC117" w:rsidR="009401B7" w:rsidRPr="004A0193" w:rsidRDefault="008C05C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Possa escolher o desafio com base nos detalhes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12"/>
        <w:gridCol w:w="2740"/>
      </w:tblGrid>
      <w:tr w:rsidR="009401B7" w14:paraId="0DB31574" w14:textId="77777777" w:rsidTr="008C05C6">
        <w:tc>
          <w:tcPr>
            <w:tcW w:w="8286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1F0B406B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8C05C6" w14:paraId="0F15F6FA" w14:textId="77777777" w:rsidTr="008C05C6">
        <w:tc>
          <w:tcPr>
            <w:tcW w:w="113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4AA8AE" w14:textId="26445AF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4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D35F521" w14:textId="0F862463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Poder selecionar um desafios na tela de listagem de desafios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09A543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8C05C6" w14:paraId="5AC99E18" w14:textId="77777777" w:rsidTr="008C05C6">
        <w:tc>
          <w:tcPr>
            <w:tcW w:w="113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7390CC0" w14:textId="1567CBFC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4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2AB259F" w14:textId="5F68FE79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Tela de detalhes do desafio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CF38F9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8C05C6" w14:paraId="740846AB" w14:textId="77777777" w:rsidTr="008C05C6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8B07D0E" w14:textId="59F75FEA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4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5BA70AF" w14:textId="60BC9AE1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7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81A0F2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8C05C6" w14:paraId="5F94C6EF" w14:textId="77777777" w:rsidTr="008C05C6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8BF764" w14:textId="285EB03A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4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09EBF7A" w14:textId="32D00AAD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7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5246073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8C05C6" w14:paraId="491747CE" w14:textId="77777777" w:rsidTr="008C05C6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A0B0A3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4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A55A0B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7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67C495C" w14:textId="77777777" w:rsidR="008C05C6" w:rsidRDefault="008C05C6" w:rsidP="008C05C6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1D2A8D91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0485C474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C6"/>
    <w:rsid w:val="B666D08D"/>
    <w:rsid w:val="004A0193"/>
    <w:rsid w:val="00602ADF"/>
    <w:rsid w:val="006B717A"/>
    <w:rsid w:val="008C05C6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150BE"/>
  <w15:docId w15:val="{B6B49709-7F8E-495C-98D1-D6012E2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2</cp:revision>
  <dcterms:created xsi:type="dcterms:W3CDTF">2020-12-10T02:07:00Z</dcterms:created>
  <dcterms:modified xsi:type="dcterms:W3CDTF">2020-12-10T02:18:00Z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