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02A4" w14:textId="77777777" w:rsidR="00211DA2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1B9FDFEF" w14:textId="72BC6FB2" w:rsidR="009401B7" w:rsidRPr="00211DA2" w:rsidRDefault="00211DA2">
      <w:pPr>
        <w:rPr>
          <w:color w:val="5B9BD5" w:themeColor="accent1"/>
          <w:sz w:val="28"/>
          <w:szCs w:val="28"/>
          <w:lang w:val="pt-PT"/>
        </w:rPr>
      </w:pPr>
      <w:r w:rsidRPr="00211DA2">
        <w:rPr>
          <w:color w:val="5B9BD5" w:themeColor="accent1"/>
          <w:sz w:val="28"/>
          <w:szCs w:val="28"/>
          <w:lang w:val="pt-PT"/>
        </w:rPr>
        <w:t>Como participante do desafio ...</w:t>
      </w:r>
    </w:p>
    <w:p w14:paraId="5F5E9A55" w14:textId="61701489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23D0A623" w14:textId="12FFCE22" w:rsidR="00211DA2" w:rsidRPr="00211DA2" w:rsidRDefault="00211DA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Necessito informar o peso e imagens do antes, durante e depois do desafio.</w:t>
      </w:r>
    </w:p>
    <w:p w14:paraId="4B5385CC" w14:textId="548E0A66" w:rsidR="009401B7" w:rsidRDefault="006B717A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  <w:r w:rsidR="00211DA2">
        <w:rPr>
          <w:b/>
          <w:bCs/>
          <w:color w:val="5B9BD5" w:themeColor="accent1"/>
          <w:sz w:val="28"/>
          <w:szCs w:val="28"/>
          <w:lang w:val="pt-PT"/>
        </w:rPr>
        <w:t xml:space="preserve"> </w:t>
      </w:r>
    </w:p>
    <w:p w14:paraId="1E3BA598" w14:textId="3C37CF4F" w:rsidR="00211DA2" w:rsidRPr="00211DA2" w:rsidRDefault="00211DA2">
      <w:pPr>
        <w:rPr>
          <w:color w:val="5B9BD5" w:themeColor="accent1"/>
          <w:sz w:val="28"/>
          <w:szCs w:val="28"/>
          <w:lang w:val="pt-PT"/>
        </w:rPr>
      </w:pPr>
      <w:r>
        <w:rPr>
          <w:color w:val="5B9BD5" w:themeColor="accent1"/>
          <w:sz w:val="28"/>
          <w:szCs w:val="28"/>
          <w:lang w:val="pt-PT"/>
        </w:rPr>
        <w:t>Para acompanhar o resultado do treinamento.</w:t>
      </w:r>
    </w:p>
    <w:p w14:paraId="5E40B18F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4"/>
        <w:gridCol w:w="4420"/>
        <w:gridCol w:w="2732"/>
      </w:tblGrid>
      <w:tr w:rsidR="009401B7" w14:paraId="60A66F49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72E89B9B" w14:textId="77777777" w:rsidR="009401B7" w:rsidRDefault="006B717A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9401B7" w14:paraId="36E424B4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C082599" w14:textId="51CE836E" w:rsidR="009401B7" w:rsidRDefault="00211DA2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F9755DF" w14:textId="1A16D603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Encontrar uma tela para fazer upload dos arquivos e campo peso em um formulário.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C60615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6266477E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960D565" w14:textId="28AB3AD3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143649">
              <w:rPr>
                <w:b/>
                <w:bCs/>
                <w:color w:val="000000"/>
                <w:sz w:val="28"/>
                <w:szCs w:val="28"/>
                <w:highlight w:val="yellow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E772E3" w14:textId="7CF028E8" w:rsidR="009401B7" w:rsidRDefault="00DB768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Permitir inserir</w:t>
            </w:r>
            <w:r w:rsidR="00143649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 </w:t>
            </w:r>
            <w:r w:rsidR="00143649" w:rsidRPr="00143649">
              <w:rPr>
                <w:b/>
                <w:bCs/>
                <w:color w:val="000000"/>
                <w:sz w:val="28"/>
                <w:szCs w:val="28"/>
                <w:highlight w:val="yellow"/>
                <w:lang w:val="pt-PT"/>
              </w:rPr>
              <w:t>e editar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 as informaçoes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42F373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2E2B96A0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8D1990C" w14:textId="5B10D094" w:rsidR="009401B7" w:rsidRDefault="00340053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BE926E4" w14:textId="797167DA" w:rsidR="009401B7" w:rsidRDefault="001602FC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Salvar</w:t>
            </w:r>
            <w:r w:rsidR="00340053"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 no banco de dados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A85E83F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 w:rsidR="009401B7" w14:paraId="56DBADBC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93E3484" w14:textId="35768093" w:rsidR="009401B7" w:rsidRDefault="001602FC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271953A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A76B3C8" w14:textId="77777777" w:rsidR="009401B7" w:rsidRDefault="009401B7">
            <w:pPr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44A4FA56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p w14:paraId="08248472" w14:textId="77777777" w:rsidR="009401B7" w:rsidRDefault="009401B7">
      <w:pPr>
        <w:rPr>
          <w:b/>
          <w:bCs/>
          <w:sz w:val="28"/>
          <w:szCs w:val="28"/>
          <w:lang w:val="pt-PT"/>
        </w:rPr>
      </w:pPr>
    </w:p>
    <w:sectPr w:rsidR="009401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A2"/>
    <w:rsid w:val="B666D08D"/>
    <w:rsid w:val="00143649"/>
    <w:rsid w:val="001602FC"/>
    <w:rsid w:val="00211DA2"/>
    <w:rsid w:val="00340053"/>
    <w:rsid w:val="006B717A"/>
    <w:rsid w:val="009401B7"/>
    <w:rsid w:val="00DB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C7A8E4"/>
  <w15:docId w15:val="{32E31EA5-6A82-49E3-B117-DA053AC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usuários.dotx</Template>
  <TotalTime>33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 Ribeiro</cp:lastModifiedBy>
  <cp:revision>5</cp:revision>
  <dcterms:created xsi:type="dcterms:W3CDTF">2020-11-08T22:05:00Z</dcterms:created>
  <dcterms:modified xsi:type="dcterms:W3CDTF">2020-11-15T15:12:00Z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