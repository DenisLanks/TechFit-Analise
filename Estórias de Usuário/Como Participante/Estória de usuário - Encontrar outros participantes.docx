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CA3DE" w14:textId="77777777" w:rsidR="00516040" w:rsidRDefault="00C46ABF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Quem?</w:t>
      </w:r>
    </w:p>
    <w:p w14:paraId="1C77617A" w14:textId="77777777" w:rsidR="00516040" w:rsidRDefault="00C46AB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Como participante do desafio</w:t>
      </w:r>
    </w:p>
    <w:p w14:paraId="2AE35964" w14:textId="77777777" w:rsidR="00516040" w:rsidRDefault="00C46ABF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O que?</w:t>
      </w:r>
    </w:p>
    <w:p w14:paraId="6EE92386" w14:textId="77777777" w:rsidR="00516040" w:rsidRDefault="00C46AB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Eu gostaria de encontrar outros participantes</w:t>
      </w:r>
    </w:p>
    <w:p w14:paraId="0104AF7D" w14:textId="77777777" w:rsidR="00516040" w:rsidRDefault="00C46ABF">
      <w:pPr>
        <w:rPr>
          <w:b/>
          <w:bCs/>
          <w:color w:val="5B9BD5" w:themeColor="accent1"/>
          <w:sz w:val="28"/>
          <w:szCs w:val="28"/>
          <w:lang w:val="pt-PT"/>
        </w:rPr>
      </w:pPr>
      <w:r>
        <w:rPr>
          <w:b/>
          <w:bCs/>
          <w:color w:val="5B9BD5" w:themeColor="accent1"/>
          <w:sz w:val="28"/>
          <w:szCs w:val="28"/>
          <w:lang w:val="pt-PT"/>
        </w:rPr>
        <w:t>Para que?</w:t>
      </w:r>
    </w:p>
    <w:p w14:paraId="2BCCFFCA" w14:textId="77777777" w:rsidR="00516040" w:rsidRDefault="00C46ABF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Para que eu possa me reunir e treinar junto.</w:t>
      </w:r>
    </w:p>
    <w:p w14:paraId="727DB6C2" w14:textId="77777777" w:rsidR="00516040" w:rsidRDefault="00516040">
      <w:pPr>
        <w:rPr>
          <w:b/>
          <w:bCs/>
          <w:sz w:val="28"/>
          <w:szCs w:val="28"/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41"/>
        <w:gridCol w:w="4540"/>
        <w:gridCol w:w="2841"/>
      </w:tblGrid>
      <w:tr w:rsidR="00516040" w14:paraId="3221139E" w14:textId="77777777">
        <w:tc>
          <w:tcPr>
            <w:tcW w:w="8522" w:type="dxa"/>
            <w:gridSpan w:val="3"/>
            <w:tcBorders>
              <w:top w:val="single" w:sz="8" w:space="0" w:color="4BACC6"/>
              <w:left w:val="single" w:sz="8" w:space="0" w:color="4BACC6"/>
              <w:bottom w:val="single" w:sz="4" w:space="0" w:color="FFFFFF"/>
              <w:right w:val="single" w:sz="8" w:space="0" w:color="4BACC6"/>
            </w:tcBorders>
            <w:shd w:val="clear" w:color="auto" w:fill="4BACC6"/>
          </w:tcPr>
          <w:p w14:paraId="5BD915AA" w14:textId="77777777" w:rsidR="00516040" w:rsidRDefault="00C46ABF">
            <w:pPr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Critérios de Aceitação</w:t>
            </w:r>
          </w:p>
        </w:tc>
      </w:tr>
      <w:tr w:rsidR="00516040" w14:paraId="3F61D95F" w14:textId="77777777">
        <w:tc>
          <w:tcPr>
            <w:tcW w:w="11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00B0F0"/>
          </w:tcPr>
          <w:p w14:paraId="39FA6DB7" w14:textId="77777777" w:rsidR="00516040" w:rsidRDefault="00C46AB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ID</w:t>
            </w:r>
          </w:p>
        </w:tc>
        <w:tc>
          <w:tcPr>
            <w:tcW w:w="4540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00B0F0"/>
          </w:tcPr>
          <w:p w14:paraId="574FCCBC" w14:textId="77777777" w:rsidR="00516040" w:rsidRDefault="00C46AB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Ação</w:t>
            </w:r>
          </w:p>
        </w:tc>
        <w:tc>
          <w:tcPr>
            <w:tcW w:w="2841" w:type="dxa"/>
            <w:tcBorders>
              <w:top w:val="single" w:sz="4" w:space="0" w:color="FFFFFF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00B0F0"/>
          </w:tcPr>
          <w:p w14:paraId="2B6E3E89" w14:textId="77777777" w:rsidR="00516040" w:rsidRDefault="00C46ABF"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</w:rPr>
              <w:t>Resultado</w:t>
            </w:r>
          </w:p>
        </w:tc>
      </w:tr>
      <w:tr w:rsidR="00516040" w14:paraId="399250F3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7DCF5EB" w14:textId="77777777" w:rsidR="00516040" w:rsidRDefault="00C46ABF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2D2FB21" w14:textId="77777777" w:rsidR="00516040" w:rsidRDefault="00C46ABF">
            <w:pPr>
              <w:jc w:val="left"/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 xml:space="preserve">Acessar app e visualizar outros participantes 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2F91B1F" w14:textId="77777777" w:rsidR="00516040" w:rsidRDefault="00516040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516040" w14:paraId="3A527FF2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D384834" w14:textId="77777777" w:rsidR="00516040" w:rsidRDefault="00C46ABF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336C922" w14:textId="76894546" w:rsidR="00516040" w:rsidRDefault="00C46ABF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Ter uma forma de indicar para outros participantes que quero me reunir</w:t>
            </w:r>
            <w:r w:rsidR="009D7EB2">
              <w:rPr>
                <w:color w:val="000000"/>
                <w:sz w:val="28"/>
                <w:szCs w:val="28"/>
                <w:lang w:val="pt-PT"/>
              </w:rPr>
              <w:t>.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7CEF9D0" w14:textId="77777777" w:rsidR="00516040" w:rsidRDefault="00516040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516040" w14:paraId="7FC7EF17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A034986" w14:textId="77777777" w:rsidR="00516040" w:rsidRDefault="00C46ABF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3B284EA8" w14:textId="77777777" w:rsidR="00516040" w:rsidRDefault="00C46ABF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Ter uma forma de convidar alguém para treinar junto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145E469F" w14:textId="77777777" w:rsidR="00516040" w:rsidRDefault="00516040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C46ABF" w14:paraId="52658F9A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197BF2A" w14:textId="7A335AB3" w:rsidR="00C46ABF" w:rsidRPr="00C46ABF" w:rsidRDefault="00C46ABF">
            <w:pPr>
              <w:rPr>
                <w:color w:val="000000"/>
                <w:sz w:val="28"/>
                <w:szCs w:val="28"/>
                <w:highlight w:val="yellow"/>
                <w:lang w:val="pt-PT"/>
              </w:rPr>
            </w:pPr>
            <w:r w:rsidRPr="00B53059">
              <w:rPr>
                <w:color w:val="000000"/>
                <w:sz w:val="28"/>
                <w:szCs w:val="28"/>
                <w:lang w:val="pt-PT"/>
              </w:rPr>
              <w:t>CA004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558D74D7" w14:textId="51ACA658" w:rsidR="00C46ABF" w:rsidRDefault="00561948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Convidar apenas quem sinalizou que quer se reunir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2EC839FE" w14:textId="77777777" w:rsidR="00C46ABF" w:rsidRDefault="00C46ABF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  <w:tr w:rsidR="00C46ABF" w14:paraId="49B936A0" w14:textId="77777777">
        <w:tc>
          <w:tcPr>
            <w:tcW w:w="11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2931FC5" w14:textId="2C31B7FE" w:rsidR="00C46ABF" w:rsidRPr="0048492D" w:rsidRDefault="00C46ABF">
            <w:pPr>
              <w:rPr>
                <w:color w:val="000000"/>
                <w:sz w:val="28"/>
                <w:szCs w:val="28"/>
                <w:lang w:val="pt-PT"/>
              </w:rPr>
            </w:pPr>
            <w:r w:rsidRPr="0048492D">
              <w:rPr>
                <w:color w:val="000000"/>
                <w:sz w:val="28"/>
                <w:szCs w:val="28"/>
                <w:lang w:val="pt-PT"/>
              </w:rPr>
              <w:t>CA005</w:t>
            </w:r>
          </w:p>
        </w:tc>
        <w:tc>
          <w:tcPr>
            <w:tcW w:w="4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613680C3" w14:textId="2F7F6AD1" w:rsidR="00C46ABF" w:rsidRDefault="00C46ABF">
            <w:pPr>
              <w:rPr>
                <w:color w:val="000000"/>
                <w:sz w:val="28"/>
                <w:szCs w:val="28"/>
                <w:lang w:val="pt-PT"/>
              </w:rPr>
            </w:pPr>
            <w:r>
              <w:rPr>
                <w:color w:val="000000"/>
                <w:sz w:val="28"/>
                <w:szCs w:val="28"/>
                <w:lang w:val="pt-PT"/>
              </w:rPr>
              <w:t>Ter uma forma de ser notificado sobre aceitação de convites</w:t>
            </w:r>
          </w:p>
        </w:tc>
        <w:tc>
          <w:tcPr>
            <w:tcW w:w="284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FFFFFF"/>
          </w:tcPr>
          <w:p w14:paraId="02F69B87" w14:textId="77777777" w:rsidR="00C46ABF" w:rsidRDefault="00C46ABF">
            <w:pPr>
              <w:rPr>
                <w:color w:val="000000"/>
                <w:sz w:val="28"/>
                <w:szCs w:val="28"/>
                <w:lang w:val="pt-PT"/>
              </w:rPr>
            </w:pPr>
          </w:p>
        </w:tc>
      </w:tr>
    </w:tbl>
    <w:p w14:paraId="342C4170" w14:textId="77777777" w:rsidR="00516040" w:rsidRDefault="00516040">
      <w:pPr>
        <w:rPr>
          <w:b/>
          <w:bCs/>
          <w:sz w:val="28"/>
          <w:szCs w:val="28"/>
          <w:lang w:val="pt-PT"/>
        </w:rPr>
      </w:pPr>
    </w:p>
    <w:p w14:paraId="20D737BC" w14:textId="77777777" w:rsidR="00516040" w:rsidRDefault="00516040">
      <w:pPr>
        <w:rPr>
          <w:b/>
          <w:bCs/>
          <w:sz w:val="28"/>
          <w:szCs w:val="28"/>
          <w:lang w:val="pt-PT"/>
        </w:rPr>
      </w:pPr>
    </w:p>
    <w:sectPr w:rsidR="0051604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3E9417F"/>
    <w:rsid w:val="B666D08D"/>
    <w:rsid w:val="E3E9417F"/>
    <w:rsid w:val="0048492D"/>
    <w:rsid w:val="00516040"/>
    <w:rsid w:val="00561948"/>
    <w:rsid w:val="009D7EB2"/>
    <w:rsid w:val="00B53059"/>
    <w:rsid w:val="00C4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DA143E"/>
  <w15:docId w15:val="{42B7B2E5-EC0F-4A94-8922-59C8CB3F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un\media\lanks\Shared\Repositorios\TechFit-Analise\Templates\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TotalTime>1609</TotalTime>
  <Pages>1</Pages>
  <Words>79</Words>
  <Characters>431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lanks</dc:creator>
  <cp:lastModifiedBy>Felipe Ribeiro</cp:lastModifiedBy>
  <cp:revision>6</cp:revision>
  <dcterms:created xsi:type="dcterms:W3CDTF">2020-11-09T17:04:00Z</dcterms:created>
  <dcterms:modified xsi:type="dcterms:W3CDTF">2020-11-20T02:21:00Z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