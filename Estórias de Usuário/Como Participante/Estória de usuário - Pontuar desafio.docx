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328A9" w14:textId="77777777" w:rsidR="00943DA3" w:rsidRDefault="00806ACB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086B9D26" w14:textId="77777777" w:rsidR="00943DA3" w:rsidRDefault="00806AC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</w:t>
      </w:r>
    </w:p>
    <w:p w14:paraId="23786A0D" w14:textId="77777777" w:rsidR="00943DA3" w:rsidRDefault="00806ACB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5D892922" w14:textId="77777777" w:rsidR="00943DA3" w:rsidRDefault="00806AC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Eu gostaria de ser pontuado pela execução correta do desafio</w:t>
      </w:r>
    </w:p>
    <w:p w14:paraId="71FBEC94" w14:textId="77777777" w:rsidR="00943DA3" w:rsidRDefault="00806ACB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68AFEF96" w14:textId="77777777" w:rsidR="00943DA3" w:rsidRDefault="00806AC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que eu seja </w:t>
      </w:r>
      <w:r w:rsidRPr="008D2018">
        <w:rPr>
          <w:sz w:val="28"/>
          <w:szCs w:val="28"/>
          <w:lang w:val="pt-PT"/>
        </w:rPr>
        <w:t>estimulado</w:t>
      </w:r>
      <w:r>
        <w:rPr>
          <w:sz w:val="28"/>
          <w:szCs w:val="28"/>
          <w:lang w:val="pt-PT"/>
        </w:rPr>
        <w:t xml:space="preserve"> a continuar no desafio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1"/>
        <w:gridCol w:w="4540"/>
        <w:gridCol w:w="2841"/>
      </w:tblGrid>
      <w:tr w:rsidR="00943DA3" w14:paraId="1E5E1E23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40873737" w14:textId="77777777" w:rsidR="00943DA3" w:rsidRDefault="00806ACB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3DA3" w14:paraId="20D332DD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BB6E06F" w14:textId="77777777" w:rsidR="00943DA3" w:rsidRDefault="00806ACB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1CCD33F" w14:textId="77777777" w:rsidR="00943DA3" w:rsidRDefault="00806ACB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Entrar em algum desafio, executar corretamente as instruções e receber os pontos.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D0F852" w14:textId="77777777" w:rsidR="00943DA3" w:rsidRDefault="00943DA3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3DA3" w14:paraId="3EE355F8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53104A" w14:textId="77777777" w:rsidR="00943DA3" w:rsidRDefault="00806ACB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AA4D613" w14:textId="77777777" w:rsidR="00943DA3" w:rsidRDefault="00806ACB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Visualizar o total de pontos por desafio.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0B58606" w14:textId="77777777" w:rsidR="00943DA3" w:rsidRDefault="00943DA3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3DA3" w14:paraId="64B71655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265D101" w14:textId="77777777" w:rsidR="00943DA3" w:rsidRDefault="00806ACB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70FD8E7" w14:textId="77777777" w:rsidR="00943DA3" w:rsidRDefault="00806ACB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Visualizar o total dos pontos acumulados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00B89D" w14:textId="77777777" w:rsidR="00943DA3" w:rsidRDefault="00943DA3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3DA3" w14:paraId="2E280878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E096AA" w14:textId="77777777" w:rsidR="00943DA3" w:rsidRDefault="00943DA3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00E527" w14:textId="77777777" w:rsidR="00943DA3" w:rsidRDefault="00943DA3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263EA7F" w14:textId="77777777" w:rsidR="00943DA3" w:rsidRDefault="00943DA3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50D9A082" w14:textId="77777777" w:rsidR="00943DA3" w:rsidRDefault="00943DA3">
      <w:pPr>
        <w:rPr>
          <w:b/>
          <w:bCs/>
          <w:sz w:val="28"/>
          <w:szCs w:val="28"/>
          <w:lang w:val="pt-PT"/>
        </w:rPr>
      </w:pPr>
    </w:p>
    <w:p w14:paraId="47EF8EEA" w14:textId="77777777" w:rsidR="00943DA3" w:rsidRDefault="00943DA3">
      <w:pPr>
        <w:rPr>
          <w:b/>
          <w:bCs/>
          <w:sz w:val="28"/>
          <w:szCs w:val="28"/>
          <w:lang w:val="pt-PT"/>
        </w:rPr>
      </w:pPr>
    </w:p>
    <w:sectPr w:rsidR="00943D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7F5297"/>
    <w:rsid w:val="7D7F5297"/>
    <w:rsid w:val="B666D08D"/>
    <w:rsid w:val="00806ACB"/>
    <w:rsid w:val="008D2018"/>
    <w:rsid w:val="0094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8B880"/>
  <w15:docId w15:val="{3AE06E59-3897-48D6-A561-38AFE5A1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n\media\lanks\Shared\Repositori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TotalTime>1603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lanks</dc:creator>
  <cp:lastModifiedBy>Felipe Ribeiro</cp:lastModifiedBy>
  <cp:revision>3</cp:revision>
  <dcterms:created xsi:type="dcterms:W3CDTF">2020-11-09T17:30:00Z</dcterms:created>
  <dcterms:modified xsi:type="dcterms:W3CDTF">2020-11-20T02:15:00Z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