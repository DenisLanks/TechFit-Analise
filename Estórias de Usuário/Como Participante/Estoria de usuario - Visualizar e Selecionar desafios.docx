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79E33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4A0CB742" w14:textId="614528F8" w:rsidR="004A0193" w:rsidRPr="004A0193" w:rsidRDefault="0037623E" w:rsidP="004A019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Como participante</w:t>
      </w:r>
    </w:p>
    <w:p w14:paraId="64DF49AC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651A3E7F" w14:textId="51D4E7EE" w:rsidR="009401B7" w:rsidRDefault="0037623E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Necessito visualizar os desafios</w:t>
      </w:r>
    </w:p>
    <w:p w14:paraId="3ADC875F" w14:textId="77777777" w:rsidR="009401B7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39421D4E" w14:textId="64941517" w:rsidR="009401B7" w:rsidRPr="004A0193" w:rsidRDefault="003762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Para que eu possa escolher os desafios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4"/>
        <w:gridCol w:w="4415"/>
        <w:gridCol w:w="2737"/>
      </w:tblGrid>
      <w:tr w:rsidR="009401B7" w14:paraId="7EABD870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386B125A" w14:textId="77777777" w:rsidR="009401B7" w:rsidRDefault="006B717A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9401B7" w14:paraId="704FB579" w14:textId="77777777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19B4769" w14:textId="73166C66" w:rsidR="009401B7" w:rsidRDefault="0037623E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D0F5166" w14:textId="002C07C2" w:rsidR="009401B7" w:rsidRDefault="0037623E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Ter opção de visualizar desafios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FB2901F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733020BA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CF1D659" w14:textId="0BDEAD46" w:rsidR="009401B7" w:rsidRDefault="0037623E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4B8E3AF" w14:textId="0919B7E9" w:rsidR="009401B7" w:rsidRDefault="0037623E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Ter opção de selecionar desafios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40371C3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00E8F4EC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8646613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EACACF5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1742CD7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66552034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408B9C9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DCC0266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684F919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6AC148EC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p w14:paraId="1417845E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sectPr w:rsidR="009401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3E"/>
    <w:rsid w:val="B666D08D"/>
    <w:rsid w:val="0037623E"/>
    <w:rsid w:val="004A0193"/>
    <w:rsid w:val="006B717A"/>
    <w:rsid w:val="0094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78369C"/>
  <w15:docId w15:val="{39A96D4A-A997-4DB1-8691-BA153D1D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\Documentos\Modelos%20Personalizados%20do%20Office\Est&#243;rias%20de%20usu&#225;rios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Estórias de usuários2.dotx</Template>
  <TotalTime>5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 Ribeiro</cp:lastModifiedBy>
  <cp:revision>1</cp:revision>
  <dcterms:created xsi:type="dcterms:W3CDTF">2020-12-10T01:53:00Z</dcterms:created>
  <dcterms:modified xsi:type="dcterms:W3CDTF">2020-12-10T01:58:00Z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